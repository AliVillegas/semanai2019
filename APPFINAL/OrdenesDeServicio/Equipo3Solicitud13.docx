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3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100907092423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BASE HUMIDIFICADORA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13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08/Nov/2019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15/Nov/2019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IMAGEN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Cinthia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Dejó de funcionar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Armando Cuevas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Armando Herrera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