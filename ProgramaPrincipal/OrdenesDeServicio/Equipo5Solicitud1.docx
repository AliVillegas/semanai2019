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D71D4C" w:rsidR="007964E3" w:rsidRDefault="001F6CEB">
      <w:pPr>
        <w:rPr>
          <w:rFonts w:ascii="Bahnschrift" w:hAnsi="Bahnschrift"/>
        </w:rPr>
      </w:pPr>
      <w:r w:rsidRPr="001F6CEB">
        <w:rPr>
          <w:rFonts w:ascii="Bahnschrift" w:hAnsi="Bahnschrift"/>
          <w:noProof/>
        </w:rPr>
        <w:drawing>
          <wp:inline distB="0" distL="0" distR="0" distT="0">
            <wp:extent cx="1398094" cy="678180"/>
            <wp:effectExtent b="7620" l="0" r="0" t="0"/>
            <wp:docPr descr="Resultado de imagen para hospital angeles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Resultado de imagen para hospital angeles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94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  <w:t xml:space="preserve">              </w:t>
      </w:r>
      <w:r w:rsidRPr="001F6CEB">
        <w:rPr>
          <w:rFonts w:ascii="Bahnschrift" w:hAnsi="Bahnschrift"/>
        </w:rPr>
        <w:t xml:space="preserve">   INGENIERÍA BIOMÉDICA</w:t>
      </w:r>
    </w:p>
    <w:p w:rsidP="00D71D4C" w:rsidR="007964E3" w:rsidRDefault="007964E3">
      <w:pPr>
        <w:rPr>
          <w:rFonts w:ascii="Bahnschrift" w:hAnsi="Bahnschrift"/>
        </w:rPr>
      </w:pPr>
    </w:p>
    <w:tbl>
      <w:tblPr>
        <w:tblStyle w:val="TableGridLight"/>
        <w:tblW w:type="dxa" w:w="10803"/>
        <w:tblInd w:type="dxa" w:w="-5"/>
        <w:tblLook w:firstColumn="1" w:firstRow="1" w:lastColumn="0" w:lastRow="0" w:noHBand="0" w:noVBand="1" w:val="04A0"/>
      </w:tblPr>
      <w:tblGrid>
        <w:gridCol w:w="5431"/>
        <w:gridCol w:w="5372"/>
      </w:tblGrid>
      <w:tr w:rsidR="00D71D4C" w:rsidRPr="006D0BF2" w:rsidTr="00451992">
        <w:trPr>
          <w:trHeight w:val="307"/>
        </w:trPr>
        <w:tc>
          <w:tcPr>
            <w:tcW w:type="dxa" w:w="5431"/>
            <w:noWrap/>
            <w:hideMark/>
          </w:tcPr>
          <w:p w:rsidP="00D71D4C" w:rsidR="00D71D4C" w:rsidRDefault="00D71D4C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CONTROL</w:t>
            </w: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5</w:t>
            </w:r>
          </w:p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SERIE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BFTR7756</w:t>
            </w:r>
          </w:p>
          <w:p w:rsidP="00D71D4C" w:rsidR="006608F7" w:rsidRDefault="004F6F3F" w:rsidRPr="007964E3">
            <w:pPr>
              <w:rPr>
                <w:rFonts w:ascii="Bahnschrift" w:cs="Times New Roman" w:eastAsia="Times New Roman" w:hAnsi="Bahnschrift"/>
                <w:sz w:val="24"/>
                <w:szCs w:val="24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EQUIPO: </w:t>
            </w:r>
            <w:r w:rsidR="00FC44FA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RESPIRADOR ARTIFICIAL</w:t>
            </w:r>
          </w:p>
        </w:tc>
        <w:tc>
          <w:tcPr>
            <w:tcW w:type="dxa" w:w="5372"/>
            <w:noWrap/>
            <w:hideMark/>
          </w:tcPr>
          <w:p w:rsidP="00FC44FA" w:rsidR="00D71D4C" w:rsidRDefault="004F6F3F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SOLICITUD DE SERVICIO. FOLIO</w:t>
            </w:r>
            <w:r w:rsidR="00FC44FA"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1</w:t>
            </w:r>
          </w:p>
          <w:p w:rsidP="00FC44FA" w:rsidR="00FC44FA" w:rsidRDefault="00A911D9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SOLICITUD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29/Oct/2019</w:t>
            </w:r>
          </w:p>
          <w:p w:rsidP="00FC44FA" w:rsidR="00451992" w:rsidRDefault="00A911D9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TERMINACIÓN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 </w:t>
            </w:r>
          </w:p>
          <w:p w:rsidP="00FC44FA" w:rsidR="00FC44FA" w:rsidRDefault="00FC44FA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F6F3F">
        <w:trPr>
          <w:cantSplit/>
          <w:trHeight w:val="1134"/>
        </w:trPr>
        <w:tc>
          <w:tcPr>
            <w:tcW w:type="dxa" w:w="10803"/>
            <w:gridSpan w:val="2"/>
            <w:noWrap/>
            <w:hideMark/>
          </w:tcPr>
          <w:p w:rsidP="004F6F3F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Departamento: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Reporta: </w:t>
            </w:r>
            <w:r>
              <w:t> </w:t>
            </w:r>
          </w:p>
          <w:p w:rsidP="004F6F3F" w:rsidR="00451992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Falla Reportada: </w:t>
            </w:r>
            <w:r>
              <w:t> </w:t>
            </w:r>
          </w:p>
        </w:tc>
        <w:bookmarkStart w:id="0" w:name="_GoBack"/>
        <w:bookmarkEnd w:id="0"/>
      </w:tr>
      <w:tr w:rsidR="00D71D4C" w:rsidRPr="00171485" w:rsidTr="004F6F3F">
        <w:trPr>
          <w:trHeight w:val="1578"/>
        </w:trPr>
        <w:tc>
          <w:tcPr>
            <w:tcW w:type="dxa" w:w="10803"/>
            <w:gridSpan w:val="2"/>
            <w:noWrap/>
            <w:hideMark/>
          </w:tcPr>
          <w:p w:rsidP="00FC44FA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INGENIERÍA BIOMÉDICA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Recibe: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</w:t>
            </w:r>
            <w:r w:rsidR="006E205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Asignado A: </w:t>
            </w:r>
            <w:r>
              <w:t>alñfakjsdlñkj</w:t>
            </w:r>
          </w:p>
          <w:p w:rsidP="00FC44FA" w:rsidR="004F6F3F" w:rsidRDefault="004F6F3F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451992" w:rsidRDefault="006E205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Trabajo Realizado: </w:t>
            </w:r>
            <w:r>
              <w:t> 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6E2052" w:rsidR="006E2052" w:rsidRDefault="006E205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FALLA ENCONTRADA</w:t>
            </w:r>
          </w:p>
          <w:p w:rsidP="006E2052" w:rsidR="004F6F3F" w:rsidRDefault="004F6F3F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6E2052" w:rsidRDefault="006E205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Equipo Defectuoso</w:t>
            </w:r>
          </w:p>
          <w:p w:rsidP="006E2052" w:rsidR="00451992" w:rsidRDefault="00451992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451992" w:rsidRDefault="0045199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 w:val="restart"/>
            <w:noWrap/>
            <w:hideMark/>
          </w:tcPr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7119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PARTES NUEVAS</w:t>
            </w:r>
          </w:p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71208C" w:rsidR="00D71D4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TRABAJO REALIZADO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A911D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Trabajo Realizado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/>
            <w:hideMark/>
          </w:tcPr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71208C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OBSERVACIONES</w:t>
            </w: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 </w:t>
            </w:r>
          </w:p>
          <w:p w:rsidP="0071208C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COSTOS ESTIMADOS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Horas Ingeniero:</w:t>
            </w:r>
            <w:r w:rsid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0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X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</w:t>
            </w:r>
            <w:r w:rsidR="004F6F3F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Total: </w:t>
            </w:r>
            <w:r>
              <w:t> </w:t>
            </w:r>
          </w:p>
          <w:p w:rsidP="004F6F3F" w:rsidR="00451992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="0045199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Refacciones: </w:t>
            </w:r>
            <w:r>
              <w:t> </w:t>
            </w:r>
          </w:p>
          <w:p w:rsidP="004F6F3F" w:rsidR="00451992" w:rsidRDefault="0045199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 w:val="en-US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</w:t>
            </w:r>
            <w:r w:rsidR="007964E3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Servicio Externo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 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451992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Recibido </w:t>
            </w:r>
            <w:r w:rsidR="006608F7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 Conformidad por: </w:t>
            </w:r>
            <w:r>
              <w:t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    </w:t>
            </w:r>
            <w:r w:rsidR="006608F7"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Fecha: </w:t>
            </w:r>
            <w:r>
              <w:t> </w:t>
            </w:r>
          </w:p>
          <w:p w:rsidP="00451992" w:rsidR="006608F7" w:rsidRDefault="006608F7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Comentarios: </w:t>
            </w:r>
            <w:r>
              <w:t> </w:t>
            </w:r>
          </w:p>
          <w:p w:rsidP="00451992" w:rsidR="004F6F3F" w:rsidRDefault="004F6F3F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6608F7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</w:tbl>
    <w:p w:rsidP="001F6CEB" w:rsidR="00D71D4C" w:rsidRDefault="00D71D4C" w:rsidRPr="004D24DD">
      <w:pPr>
        <w:rPr>
          <w:rFonts w:ascii="Bahnschrift" w:hAnsi="Bahnschrift"/>
        </w:rPr>
      </w:pPr>
    </w:p>
    <w:sectPr>
      <w:titlePg w:val="0"/>
      <w:pgMar w:bottom="720" w:footer="708" w:gutter="0" w:header="708" w:left="720" w:right="720" w:top="720"/>
      <w:pgSz w:h="15840" w:w="12240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3F"/>
    <w:rsid w:val="00171485"/>
    <w:rsid w:val="00177119"/>
    <w:rsid w:val="001F6CEB"/>
    <w:rsid w:val="00304BEF"/>
    <w:rsid w:val="003355C7"/>
    <w:rsid w:val="00451992"/>
    <w:rsid w:val="004B57A2"/>
    <w:rsid w:val="004D24DD"/>
    <w:rsid w:val="004F6F3F"/>
    <w:rsid w:val="006608F7"/>
    <w:rsid w:val="006D0BF2"/>
    <w:rsid w:val="006E2052"/>
    <w:rsid w:val="0071208C"/>
    <w:rsid w:val="00760286"/>
    <w:rsid w:val="007964E3"/>
    <w:rsid w:val="00A207C9"/>
    <w:rsid w:val="00A911D9"/>
    <w:rsid w:val="00AC4B39"/>
    <w:rsid w:val="00AC726A"/>
    <w:rsid w:val="00D71D4C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697778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1F6CE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F6CEB"/>
    <w:rPr>
      <w:rFonts w:ascii="Segoe UI" w:cs="Segoe UI" w:hAnsi="Segoe UI"/>
      <w:sz w:val="18"/>
      <w:szCs w:val="18"/>
    </w:rPr>
  </w:style>
  <w:style w:styleId="TableGrid" w:type="table">
    <w:name w:val="Table Grid"/>
    <w:basedOn w:val="TableNormal"/>
    <w:uiPriority w:val="39"/>
    <w:rsid w:val="001F6C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1F6CEB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D71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ReporteServicio.dotx</Template>
  <TotalTime>12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1</cp:revision>
  <dcterms:created xsi:type="dcterms:W3CDTF">2019-10-31T18:03:00Z</dcterms:created>
  <dcterms:modified xsi:type="dcterms:W3CDTF">2019-10-31T18:15:00Z</dcterms:modified>
</cp:coreProperties>
</file>