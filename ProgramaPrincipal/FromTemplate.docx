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D71D4C" w:rsidR="007964E3" w:rsidRDefault="001F6CEB">
      <w:pPr>
        <w:rPr>
          <w:rFonts w:ascii="Bahnschrift" w:hAnsi="Bahnschrift"/>
        </w:rPr>
      </w:pPr>
      <w:r w:rsidRPr="001F6CEB">
        <w:rPr>
          <w:rFonts w:ascii="Bahnschrift" w:hAnsi="Bahnschrift"/>
          <w:noProof/>
        </w:rPr>
        <w:drawing>
          <wp:inline distB="0" distL="0" distR="0" distT="0">
            <wp:extent cx="1398094" cy="678180"/>
            <wp:effectExtent b="7620" l="0" r="0" t="0"/>
            <wp:docPr descr="Resultado de imagen para hospital angeles"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Resultado de imagen para hospital angeles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94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  <w:t xml:space="preserve">              </w:t>
      </w:r>
      <w:r w:rsidRPr="001F6CEB">
        <w:rPr>
          <w:rFonts w:ascii="Bahnschrift" w:hAnsi="Bahnschrift"/>
        </w:rPr>
        <w:t xml:space="preserve">   INGENIERÍA BIOMÉDICA</w:t>
      </w:r>
    </w:p>
    <w:p w:rsidP="00D71D4C" w:rsidR="007964E3" w:rsidRDefault="007964E3">
      <w:pPr>
        <w:rPr>
          <w:rFonts w:ascii="Bahnschrift" w:hAnsi="Bahnschrift"/>
        </w:rPr>
      </w:pPr>
    </w:p>
    <w:tbl>
      <w:tblPr>
        <w:tblStyle w:val="TableGridLight"/>
        <w:tblW w:type="dxa" w:w="10803"/>
        <w:tblInd w:type="dxa" w:w="-5"/>
        <w:tblLook w:firstColumn="1" w:firstRow="1" w:lastColumn="0" w:lastRow="0" w:noHBand="0" w:noVBand="1" w:val="04A0"/>
      </w:tblPr>
      <w:tblGrid>
        <w:gridCol w:w="5431"/>
        <w:gridCol w:w="5372"/>
      </w:tblGrid>
      <w:tr w:rsidR="00D71D4C" w:rsidRPr="006D0BF2" w:rsidTr="00451992">
        <w:trPr>
          <w:trHeight w:val="307"/>
        </w:trPr>
        <w:tc>
          <w:tcPr>
            <w:tcW w:type="dxa" w:w="5431"/>
            <w:noWrap/>
            <w:hideMark/>
          </w:tcPr>
          <w:p w:rsidP="00D71D4C" w:rsidR="00D71D4C" w:rsidRDefault="00D71D4C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CONTROL</w:t>
            </w: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hd</w:t>
            </w:r>
          </w:p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SERIE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fsd</w:t>
            </w:r>
          </w:p>
          <w:p w:rsidP="00D71D4C" w:rsidR="006608F7" w:rsidRDefault="004F6F3F" w:rsidRPr="007964E3">
            <w:pPr>
              <w:rPr>
                <w:rFonts w:ascii="Bahnschrift" w:cs="Times New Roman" w:eastAsia="Times New Roman" w:hAnsi="Bahnschrift"/>
                <w:sz w:val="24"/>
                <w:szCs w:val="24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EQUIPO: </w:t>
            </w:r>
            <w:r w:rsidR="00FC44FA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hd</w:t>
            </w:r>
          </w:p>
        </w:tc>
        <w:tc>
          <w:tcPr>
            <w:tcW w:type="dxa" w:w="5372"/>
            <w:noWrap/>
            <w:hideMark/>
          </w:tcPr>
          <w:p w:rsidP="00FC44FA" w:rsidR="00D71D4C" w:rsidRDefault="004F6F3F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SOLICITUD DE SERVICIO. FOLIO</w:t>
            </w:r>
            <w:r w:rsidR="00FC44FA"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fsd</w:t>
            </w:r>
          </w:p>
          <w:p w:rsidP="00FC44FA" w:rsidR="00FC44FA" w:rsidRDefault="00A911D9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SOLICITUD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hd</w:t>
            </w:r>
          </w:p>
          <w:p w:rsidP="00FC44FA" w:rsidR="00451992" w:rsidRDefault="00A911D9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TERMINACIÓN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fsd</w:t>
            </w:r>
          </w:p>
          <w:p w:rsidP="00FC44FA" w:rsidR="00FC44FA" w:rsidRDefault="00FC44FA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F6F3F">
        <w:trPr>
          <w:cantSplit/>
          <w:trHeight w:val="1134"/>
        </w:trPr>
        <w:tc>
          <w:tcPr>
            <w:tcW w:type="dxa" w:w="10803"/>
            <w:gridSpan w:val="2"/>
            <w:noWrap/>
            <w:hideMark/>
          </w:tcPr>
          <w:p w:rsidP="004F6F3F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Departamento: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Reporta: </w:t>
            </w:r>
          </w:p>
          <w:p w:rsidP="004F6F3F" w:rsidR="00451992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Falla Reportada: </w:t>
            </w:r>
          </w:p>
        </w:tc>
        <w:bookmarkStart w:id="0" w:name="_GoBack"/>
        <w:bookmarkEnd w:id="0"/>
      </w:tr>
      <w:tr w:rsidR="00D71D4C" w:rsidRPr="00171485" w:rsidTr="004F6F3F">
        <w:trPr>
          <w:trHeight w:val="1578"/>
        </w:trPr>
        <w:tc>
          <w:tcPr>
            <w:tcW w:type="dxa" w:w="10803"/>
            <w:gridSpan w:val="2"/>
            <w:noWrap/>
            <w:hideMark/>
          </w:tcPr>
          <w:p w:rsidP="00FC44FA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INGENIERÍA BIOMÉDICA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Recibe: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</w:t>
            </w:r>
            <w:r w:rsidR="006E205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Asignado A: </w:t>
            </w:r>
          </w:p>
          <w:p w:rsidP="00FC44FA" w:rsidR="004F6F3F" w:rsidRDefault="004F6F3F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451992" w:rsidRDefault="006E205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Trabajo Realizado: 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6E2052" w:rsidR="006E2052" w:rsidRDefault="006E205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FALLA ENCONTRADA</w:t>
            </w:r>
          </w:p>
          <w:p w:rsidP="006E2052" w:rsidR="004F6F3F" w:rsidRDefault="004F6F3F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6E2052" w:rsidRDefault="006E205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</w:p>
          <w:p w:rsidP="006E2052" w:rsidR="00451992" w:rsidRDefault="00451992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451992" w:rsidRDefault="0045199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 w:val="restart"/>
            <w:noWrap/>
            <w:hideMark/>
          </w:tcPr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7119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PARTES NUEVAS</w:t>
            </w:r>
          </w:p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/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71208C" w:rsidR="00D71D4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TRABAJO REALIZADO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A911D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/>
            <w:hideMark/>
          </w:tcPr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71208C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OBSERVACIONES</w:t>
            </w: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/>
          <w:p w:rsidP="0071208C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COSTOS ESTIMADOS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Horas Ingeniero:</w:t>
            </w:r>
            <w:r w:rsid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X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</w:t>
            </w:r>
            <w:r w:rsidR="004F6F3F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Total: </w:t>
            </w:r>
          </w:p>
          <w:p w:rsidP="004F6F3F" w:rsidR="00451992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="0045199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Refacciones: </w:t>
            </w:r>
          </w:p>
          <w:p w:rsidP="004F6F3F" w:rsidR="00451992" w:rsidRDefault="0045199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 w:val="en-US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</w:t>
            </w:r>
            <w:r w:rsidR="007964E3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Servicio Externo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451992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Recibido </w:t>
            </w:r>
            <w:r w:rsidR="006608F7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 Conformidad por: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    </w:t>
            </w:r>
            <w:r w:rsidR="006608F7"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Fecha: </w:t>
            </w:r>
          </w:p>
          <w:p w:rsidP="00451992" w:rsidR="006608F7" w:rsidRDefault="006608F7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Comentarios: </w:t>
            </w:r>
          </w:p>
          <w:p w:rsidP="00451992" w:rsidR="004F6F3F" w:rsidRDefault="004F6F3F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6608F7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</w:tbl>
    <w:p w:rsidP="001F6CEB" w:rsidR="00D71D4C" w:rsidRDefault="00D71D4C" w:rsidRPr="004D24DD">
      <w:pPr>
        <w:rPr>
          <w:rFonts w:ascii="Bahnschrift" w:hAnsi="Bahnschrift"/>
        </w:rPr>
      </w:pPr>
    </w:p>
    <w:sectPr>
      <w:titlePg w:val="0"/>
      <w:pgMar w:bottom="720" w:footer="708" w:gutter="0" w:header="708" w:left="720" w:right="720" w:top="720"/>
      <w:pgSz w:h="15840" w:w="12240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3F"/>
    <w:rsid w:val="00171485"/>
    <w:rsid w:val="00177119"/>
    <w:rsid w:val="001F6CEB"/>
    <w:rsid w:val="00304BEF"/>
    <w:rsid w:val="003355C7"/>
    <w:rsid w:val="00451992"/>
    <w:rsid w:val="004B57A2"/>
    <w:rsid w:val="004D24DD"/>
    <w:rsid w:val="004F6F3F"/>
    <w:rsid w:val="006608F7"/>
    <w:rsid w:val="006D0BF2"/>
    <w:rsid w:val="006E2052"/>
    <w:rsid w:val="0071208C"/>
    <w:rsid w:val="00760286"/>
    <w:rsid w:val="007964E3"/>
    <w:rsid w:val="00A207C9"/>
    <w:rsid w:val="00A911D9"/>
    <w:rsid w:val="00AC4B39"/>
    <w:rsid w:val="00AC726A"/>
    <w:rsid w:val="00D71D4C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697778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1F6CE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F6CEB"/>
    <w:rPr>
      <w:rFonts w:ascii="Segoe UI" w:cs="Segoe UI" w:hAnsi="Segoe UI"/>
      <w:sz w:val="18"/>
      <w:szCs w:val="18"/>
    </w:rPr>
  </w:style>
  <w:style w:styleId="TableGrid" w:type="table">
    <w:name w:val="Table Grid"/>
    <w:basedOn w:val="TableNormal"/>
    <w:uiPriority w:val="39"/>
    <w:rsid w:val="001F6C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1F6CEB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D71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ReporteServicio.dotx</Template>
  <TotalTime>12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1</cp:revision>
  <dcterms:created xsi:type="dcterms:W3CDTF">2019-10-31T18:03:00Z</dcterms:created>
  <dcterms:modified xsi:type="dcterms:W3CDTF">2019-10-31T18:15:00Z</dcterms:modified>
</cp:coreProperties>
</file>