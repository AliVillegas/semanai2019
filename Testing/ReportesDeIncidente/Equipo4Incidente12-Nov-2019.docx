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67573619" w14:textId="77777777" w:rsidP="00D71D4C" w:rsidR="007964E3" w:rsidRDefault="001F6CEB">
      <w:pPr>
        <w:rPr>
          <w:rFonts w:ascii="Bahnschrift" w:hAnsi="Bahnschrift"/>
        </w:rPr>
      </w:pPr>
      <w:bookmarkStart w:id="0" w:name="_GoBack"/>
      <w:bookmarkEnd w:id="0"/>
      <w:r w:rsidRPr="001F6CEB">
        <w:rPr>
          <w:rFonts w:ascii="Bahnschrift" w:hAnsi="Bahnschrift"/>
          <w:noProof/>
        </w:rPr>
        <w:drawing>
          <wp:inline distB="0" distL="0" distR="0" distT="0" wp14:anchorId="01C75C94" wp14:editId="58375854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14:paraId="17C34D8D" w14:textId="77777777" w:rsidP="00771828" w:rsidR="00771828" w:rsidRDefault="00771828">
      <w:pPr>
        <w:jc w:val="right"/>
        <w:rPr>
          <w:rFonts w:ascii="Bahnschrift" w:hAnsi="Bahnschrift"/>
        </w:rPr>
      </w:pPr>
      <w:r>
        <w:rPr>
          <w:rFonts w:ascii="Bahnschrift" w:hAnsi="Bahnschrift"/>
        </w:rPr>
        <w:t>REGISTRO DE INCIDENTES</w:t>
      </w:r>
    </w:p>
    <w:p w14:paraId="3A82E65A" w14:textId="77777777"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3601"/>
        <w:gridCol w:w="1800"/>
        <w:gridCol w:w="1801"/>
        <w:gridCol w:w="3601"/>
      </w:tblGrid>
      <w:tr w14:paraId="6599D3F0" w14:textId="77777777" w:rsidR="00771828" w:rsidRPr="006D0BF2" w:rsidTr="004179DA">
        <w:trPr>
          <w:trHeight w:val="1191"/>
        </w:trPr>
        <w:tc>
          <w:tcPr>
            <w:tcW w:type="dxa" w:w="10803"/>
            <w:gridSpan w:val="4"/>
            <w:noWrap/>
            <w:hideMark/>
          </w:tcPr>
          <w:p w14:paraId="4ACBD327" w14:textId="77777777" w:rsidP="00D71D4C" w:rsidR="00771828" w:rsidRDefault="00771828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CLASIFICACIÓN DE INCIDENTES</w:t>
            </w:r>
          </w:p>
          <w:p w14:paraId="08704B73" w14:textId="77777777" w:rsidP="00D71D4C" w:rsidR="004B5C87" w:rsidRDefault="004B5C8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</w:p>
          <w:p w14:paraId="570B2ACE" w14:textId="77777777" w:rsidP="00D71D4C" w:rsidR="00771828" w:rsidRDefault="002850A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62760B3B" w14:textId="77777777" w:rsidP="00771828" w:rsidR="00771828" w:rsidRDefault="00771828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DCFF546" w14:textId="77777777" w:rsidR="00D71D4C" w:rsidRPr="00171485" w:rsidTr="004179DA">
        <w:trPr>
          <w:trHeight w:val="1122"/>
        </w:trPr>
        <w:tc>
          <w:tcPr>
            <w:tcW w:type="dxa" w:w="10803"/>
            <w:gridSpan w:val="4"/>
            <w:noWrap/>
            <w:hideMark/>
          </w:tcPr>
          <w:p w14:paraId="5964818B" w14:textId="77777777" w:rsidP="00771828" w:rsidR="00771828" w:rsidRDefault="00771828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TIPO DE INCIDENTE</w:t>
            </w:r>
          </w:p>
          <w:p w14:paraId="7FCA85C9" w14:textId="77777777" w:rsidP="00771828" w:rsidR="00771828" w:rsidRDefault="00771828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177B7D7D" w14:textId="77777777" w:rsidP="00771828" w:rsidR="00771828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Casi falla: Desviaciòn en el proceso organizacional que se indica antes de que generen un impacto en la estructura personas o en la operaciòn del hospital </w:t>
            </w:r>
          </w:p>
          <w:p w14:paraId="7789D57C" w14:textId="77777777" w:rsidP="00771828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1296877D" w14:textId="77777777" w:rsidR="00D06952" w:rsidRPr="00171485" w:rsidTr="004179DA">
        <w:trPr>
          <w:trHeight w:val="704"/>
        </w:trPr>
        <w:tc>
          <w:tcPr>
            <w:tcW w:type="dxa" w:w="5401"/>
            <w:gridSpan w:val="2"/>
            <w:noWrap/>
            <w:hideMark/>
          </w:tcPr>
          <w:p w14:paraId="632C49ED" w14:textId="77777777" w:rsidP="00D06952" w:rsidR="00D06952" w:rsidRDefault="00D069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INVOLUCRADO</w:t>
            </w:r>
          </w:p>
          <w:p w14:paraId="5203E95E" w14:textId="10C4F1B2" w:rsidP="00D06952" w:rsidR="00331FAD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</w:tc>
        <w:tc>
          <w:tcPr>
            <w:tcW w:type="dxa" w:w="5402"/>
            <w:gridSpan w:val="2"/>
          </w:tcPr>
          <w:p w14:paraId="3CBEC967" w14:textId="77777777" w:rsidP="00D06952" w:rsidR="00D06952" w:rsidRDefault="00331FA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INDICENTE</w:t>
            </w:r>
          </w:p>
          <w:p w14:paraId="09E43373" w14:textId="76F754A7" w:rsidP="00D06952" w:rsidR="00331FAD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12-Nov-2019</w:t>
            </w:r>
          </w:p>
        </w:tc>
      </w:tr>
      <w:tr w14:paraId="36DB3D1D" w14:textId="77777777" w:rsidR="00331FAD" w:rsidRPr="00171485" w:rsidTr="004179DA">
        <w:trPr>
          <w:trHeight w:val="1550"/>
        </w:trPr>
        <w:tc>
          <w:tcPr>
            <w:tcW w:type="dxa" w:w="10803"/>
            <w:gridSpan w:val="4"/>
            <w:noWrap/>
          </w:tcPr>
          <w:p w14:paraId="792AEF31" w14:textId="70E8F468" w:rsidP="00D06952" w:rsidR="00331FAD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PERSONAL INVOLUCRADO (Nombre, Puesto y Antigüedad)</w:t>
            </w:r>
          </w:p>
          <w:p w14:paraId="36FDFF28" w14:textId="49328351" w:rsidP="00D06952" w:rsidR="004179DA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31E4867B" w14:textId="46E4FDE0" w:rsidP="00D06952" w:rsidR="004179DA" w:rsidRDefault="002850A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587C627D" w14:textId="7A285AA9" w:rsidP="00D06952" w:rsidR="004179DA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9657399" w14:textId="77777777" w:rsidR="00C15FE9" w:rsidRPr="00171485" w:rsidTr="004179DA">
        <w:trPr>
          <w:trHeight w:val="2121"/>
        </w:trPr>
        <w:tc>
          <w:tcPr>
            <w:tcW w:type="dxa" w:w="10803"/>
            <w:gridSpan w:val="4"/>
            <w:noWrap/>
          </w:tcPr>
          <w:p w14:paraId="37447043" w14:textId="77777777" w:rsidP="00D06952" w:rsidR="00D06952" w:rsidRDefault="00D069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SITUACIÓN</w:t>
            </w:r>
          </w:p>
          <w:p w14:paraId="57938544" w14:textId="77777777" w:rsidP="00D06952" w:rsidR="00D06952" w:rsidRDefault="00D069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</w:p>
          <w:p w14:paraId="516C741E" w14:textId="77777777" w:rsidP="00D06952" w:rsidR="00D06952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54D48E57" w14:textId="77777777" w:rsidP="00FC44FA" w:rsidR="00C15FE9" w:rsidRDefault="00C15FE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E8D47A9" w14:textId="77777777" w:rsidR="004B5C87" w:rsidRPr="00171485" w:rsidTr="004179DA">
        <w:trPr>
          <w:trHeight w:val="1258"/>
        </w:trPr>
        <w:tc>
          <w:tcPr>
            <w:tcW w:type="dxa" w:w="10803"/>
            <w:gridSpan w:val="4"/>
            <w:noWrap/>
            <w:hideMark/>
          </w:tcPr>
          <w:p w14:paraId="33D88F8B" w14:textId="77777777" w:rsidP="0071208C" w:rsidR="004B5C87" w:rsidRDefault="007F2D8D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BACK GROUND</w:t>
            </w:r>
          </w:p>
          <w:p w14:paraId="160785C4" w14:textId="77777777" w:rsidP="0071208C" w:rsidR="004B5C87" w:rsidRDefault="004B5C87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14:paraId="4BE07FA2" w14:textId="77777777" w:rsidP="0071208C" w:rsidR="004B5C87" w:rsidRDefault="004B5C87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45873A75" w14:textId="77777777" w:rsidR="00D71D4C" w:rsidRPr="00171485" w:rsidTr="007F2D8D">
        <w:trPr>
          <w:trHeight w:val="1260"/>
        </w:trPr>
        <w:tc>
          <w:tcPr>
            <w:tcW w:type="dxa" w:w="10803"/>
            <w:gridSpan w:val="4"/>
            <w:noWrap/>
            <w:hideMark/>
          </w:tcPr>
          <w:p w14:paraId="490F8CF8" w14:textId="77777777" w:rsidP="0071208C" w:rsidR="00D71D4C" w:rsidRDefault="007F2D8D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ACCIONES INMEDIATAS</w:t>
            </w:r>
          </w:p>
          <w:p w14:paraId="749FE88C" w14:textId="77777777"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14:paraId="37A16407" w14:textId="77777777"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18F27ED6" w14:textId="77777777" w:rsidR="00D71D4C" w:rsidRPr="00171485" w:rsidTr="004179DA">
        <w:trPr>
          <w:trHeight w:val="1266"/>
        </w:trPr>
        <w:tc>
          <w:tcPr>
            <w:tcW w:type="dxa" w:w="10803"/>
            <w:gridSpan w:val="4"/>
            <w:noWrap/>
            <w:hideMark/>
          </w:tcPr>
          <w:p w14:paraId="0782F409" w14:textId="752B5DFA" w:rsidP="00451992" w:rsidR="00D71D4C" w:rsidRDefault="007F2D8D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RECOMENDACIONES</w:t>
            </w:r>
          </w:p>
          <w:p w14:paraId="45D8B385" w14:textId="77777777" w:rsidP="00451992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256BBC47" w14:textId="77777777"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sdt>
              <w:sdtPr>
                <w:rPr>
                  <w:rFonts w:ascii="Bahnschrift" w:cs="Times New Roman" w:eastAsia="Times New Roman" w:hAnsi="Bahnschrift"/>
                  <w:sz w:val="20"/>
                  <w:szCs w:val="20"/>
                  <w:lang w:eastAsia="es-MX"/>
                </w:rPr>
                <w:alias w:val="totalCost"/>
                <w:tag w:val="hole"/>
                <w:id w:val="-1629771560"/>
                <w:placeholder>
                  <w:docPart w:val="B8C378EBE27E4862A958B4CB7BE7FAEB"/>
                </w:placeholder>
              </w:sdtPr>
              <w:sdtEndPr/>
              <w:sdtContent>
                <w:r>
                  <w:t> </w:t>
                </w:r>
              </w:sdtContent>
            </w:sdt>
          </w:p>
          <w:p w14:paraId="3122A3CB" w14:textId="77777777"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383F9E8D" w14:textId="77777777" w:rsidR="007F2D8D" w:rsidRPr="00171485" w:rsidTr="00594C92">
        <w:trPr>
          <w:trHeight w:val="307"/>
        </w:trPr>
        <w:tc>
          <w:tcPr>
            <w:tcW w:type="dxa" w:w="3601"/>
            <w:noWrap/>
            <w:hideMark/>
          </w:tcPr>
          <w:p w14:paraId="29F89449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Elaboro:</w:t>
            </w:r>
          </w:p>
          <w:p w14:paraId="405D855E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5ED2409C" w14:textId="77777777" w:rsidP="007F2D8D" w:rsidR="007F2D8D" w:rsidRDefault="002850A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43059C3B" w14:textId="77777777" w:rsidP="007F2D8D" w:rsidR="007F2D8D" w:rsidRDefault="007F2D8D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3601"/>
            <w:gridSpan w:val="2"/>
          </w:tcPr>
          <w:p w14:paraId="49474B11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Firma:</w:t>
            </w:r>
          </w:p>
          <w:p w14:paraId="4F179787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571CF367" w14:textId="641F5DB4" w:rsidP="007F2D8D" w:rsidR="007F2D8D" w:rsidRDefault="007F2D8D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3601"/>
          </w:tcPr>
          <w:p w14:paraId="0CB29CB3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y Hora:</w:t>
            </w:r>
          </w:p>
          <w:p w14:paraId="3B32302E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0F6F348C" w14:textId="77777777" w:rsidP="007F2D8D" w:rsidR="007F2D8D" w:rsidRDefault="002850AC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19/Nov/2019</w:t>
            </w:r>
          </w:p>
        </w:tc>
      </w:tr>
    </w:tbl>
    <w:p w14:paraId="7BB249D5" w14:textId="77777777"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28"/>
    <w:rsid w:val="00171485"/>
    <w:rsid w:val="00177119"/>
    <w:rsid w:val="001F6CEB"/>
    <w:rsid w:val="002850AC"/>
    <w:rsid w:val="002A16DE"/>
    <w:rsid w:val="00304BEF"/>
    <w:rsid w:val="00331FAD"/>
    <w:rsid w:val="004179DA"/>
    <w:rsid w:val="00451992"/>
    <w:rsid w:val="004B57A2"/>
    <w:rsid w:val="004B5C87"/>
    <w:rsid w:val="004D24DD"/>
    <w:rsid w:val="006608F7"/>
    <w:rsid w:val="006D0BF2"/>
    <w:rsid w:val="006E2052"/>
    <w:rsid w:val="0071208C"/>
    <w:rsid w:val="00760286"/>
    <w:rsid w:val="00771828"/>
    <w:rsid w:val="007964E3"/>
    <w:rsid w:val="007F2D8D"/>
    <w:rsid w:val="00A207C9"/>
    <w:rsid w:val="00AC4B39"/>
    <w:rsid w:val="00AC726A"/>
    <w:rsid w:val="00C15FE9"/>
    <w:rsid w:val="00D06952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1803FD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ReporteIncidente.dotx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</dc:creator>
  <cp:keywords/>
  <dc:description/>
  <cp:lastModifiedBy>Daniel Lozano</cp:lastModifiedBy>
  <cp:revision>2</cp:revision>
  <dcterms:created xsi:type="dcterms:W3CDTF">2019-11-01T02:17:00Z</dcterms:created>
  <dcterms:modified xsi:type="dcterms:W3CDTF">2019-11-01T02:17:00Z</dcterms:modified>
</cp:coreProperties>
</file>