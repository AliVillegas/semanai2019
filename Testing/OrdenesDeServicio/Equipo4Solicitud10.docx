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4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AHR223122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ENDOSCOPIO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10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19/Nov/2019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29/Oct/2019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Ermenejildo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