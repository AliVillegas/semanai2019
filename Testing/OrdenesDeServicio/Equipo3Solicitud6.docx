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3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100907092423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BASE HUMIDIFICADORA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6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04/Nov/2019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18/Nov/2019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Ermenejildo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