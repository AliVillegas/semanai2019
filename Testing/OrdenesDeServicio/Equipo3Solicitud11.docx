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3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100907092423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BASE HUMIDIFICADORA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11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27/Nov/2019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05/Nov/2019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 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 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Ermenejildo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