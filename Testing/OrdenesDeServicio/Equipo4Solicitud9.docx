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D71D4C" w:rsidR="007964E3" w:rsidRDefault="001F6CEB">
      <w:pPr>
        <w:rPr>
          <w:rFonts w:ascii="Bahnschrift" w:hAnsi="Bahnschrift"/>
        </w:rPr>
      </w:pPr>
      <w:r w:rsidRPr="001F6CEB">
        <w:rPr>
          <w:rFonts w:ascii="Bahnschrift" w:hAnsi="Bahnschrift"/>
          <w:noProof/>
        </w:rPr>
        <w:drawing>
          <wp:inline distB="0" distL="0" distR="0" distT="0">
            <wp:extent cx="1398094" cy="678180"/>
            <wp:effectExtent b="7620" l="0" r="0" t="0"/>
            <wp:docPr descr="Resultado de imagen para hospital angeles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Resultado de imagen para hospital angeles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094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Pr="001F6CEB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</w:r>
      <w:r w:rsidR="00304BEF">
        <w:rPr>
          <w:rFonts w:ascii="Bahnschrift" w:hAnsi="Bahnschrift"/>
        </w:rPr>
        <w:tab/>
        <w:t xml:space="preserve">              </w:t>
      </w:r>
      <w:r w:rsidRPr="001F6CEB">
        <w:rPr>
          <w:rFonts w:ascii="Bahnschrift" w:hAnsi="Bahnschrift"/>
        </w:rPr>
        <w:t xml:space="preserve">   INGENIERÍA BIOMÉDICA</w:t>
      </w:r>
    </w:p>
    <w:p w:rsidP="00D71D4C" w:rsidR="007964E3" w:rsidRDefault="007964E3">
      <w:pPr>
        <w:rPr>
          <w:rFonts w:ascii="Bahnschrift" w:hAnsi="Bahnschrift"/>
        </w:rPr>
      </w:pPr>
    </w:p>
    <w:tbl>
      <w:tblPr>
        <w:tblStyle w:val="TableGridLight"/>
        <w:tblW w:type="dxa" w:w="10803"/>
        <w:tblInd w:type="dxa" w:w="-5"/>
        <w:tblLook w:firstColumn="1" w:firstRow="1" w:lastColumn="0" w:lastRow="0" w:noHBand="0" w:noVBand="1" w:val="04A0"/>
      </w:tblPr>
      <w:tblGrid>
        <w:gridCol w:w="5431"/>
        <w:gridCol w:w="5372"/>
      </w:tblGrid>
      <w:tr w:rsidR="00D71D4C" w:rsidRPr="006D0BF2" w:rsidTr="00451992">
        <w:trPr>
          <w:trHeight w:val="307"/>
        </w:trPr>
        <w:tc>
          <w:tcPr>
            <w:tcW w:type="dxa" w:w="5431"/>
            <w:noWrap/>
            <w:hideMark/>
          </w:tcPr>
          <w:p w:rsidP="00D71D4C" w:rsidR="00D71D4C" w:rsidRDefault="00D71D4C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CONTROL</w:t>
            </w:r>
            <w:r w:rsidRPr="00171485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4</w:t>
            </w:r>
          </w:p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No. 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 SERIE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AHR223122</w:t>
            </w:r>
          </w:p>
          <w:p w:rsidP="00D71D4C" w:rsidR="006608F7" w:rsidRDefault="004F6F3F" w:rsidRPr="007964E3">
            <w:pPr>
              <w:rPr>
                <w:rFonts w:ascii="Bahnschrift" w:cs="Times New Roman" w:eastAsia="Times New Roman" w:hAnsi="Bahnschrift"/>
                <w:sz w:val="24"/>
                <w:szCs w:val="24"/>
                <w:lang w:eastAsia="es-MX"/>
              </w:rPr>
            </w:pPr>
            <w: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EQUIPO: </w:t>
            </w:r>
            <w:r w:rsidR="00FC44FA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ENDOSCOPIO</w:t>
            </w:r>
          </w:p>
        </w:tc>
        <w:tc>
          <w:tcPr>
            <w:tcW w:type="dxa" w:w="5372"/>
            <w:noWrap/>
            <w:hideMark/>
          </w:tcPr>
          <w:p w:rsidP="00FC44FA" w:rsidR="00D71D4C" w:rsidRDefault="004F6F3F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SOLICITUD DE SERVICIO. FOLIO</w:t>
            </w:r>
            <w:r w:rsidR="00FC44FA" w:rsidRPr="00FC44FA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9</w:t>
            </w:r>
          </w:p>
          <w:p w:rsidP="00FC44FA" w:rsidR="00FC44FA" w:rsidRDefault="00A911D9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SOLICITUD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28/Oct/2019</w:t>
            </w:r>
          </w:p>
          <w:p w:rsidP="00FC44FA" w:rsidR="00451992" w:rsidRDefault="00A911D9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FECHA DE TERMINACIÓN</w:t>
            </w:r>
            <w:r w:rsidR="00FC44FA" w:rsidRPr="006D0BF2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11/Nov/2019</w:t>
            </w:r>
          </w:p>
          <w:p w:rsidP="00FC44FA" w:rsidR="00FC44FA" w:rsidRDefault="00FC44FA" w:rsidRPr="006D0BF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F6F3F">
        <w:trPr>
          <w:cantSplit/>
          <w:trHeight w:val="1134"/>
        </w:trPr>
        <w:tc>
          <w:tcPr>
            <w:tcW w:type="dxa" w:w="10803"/>
            <w:gridSpan w:val="2"/>
            <w:noWrap/>
            <w:hideMark/>
          </w:tcPr>
          <w:p w:rsidP="004F6F3F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Departamento: </w:t>
            </w:r>
            <w:r>
              <w:t>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Reporta: </w:t>
            </w:r>
            <w:r>
              <w:t>lñkj</w:t>
            </w:r>
          </w:p>
          <w:p w:rsidP="004F6F3F" w:rsidR="00451992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Falla Reportada: </w:t>
            </w:r>
            <w:r>
              <w:t>ñklj</w:t>
            </w:r>
          </w:p>
        </w:tc>
        <w:bookmarkStart w:id="0" w:name="_GoBack"/>
        <w:bookmarkEnd w:id="0"/>
      </w:tr>
      <w:tr w:rsidR="00D71D4C" w:rsidRPr="00171485" w:rsidTr="004F6F3F">
        <w:trPr>
          <w:trHeight w:val="1578"/>
        </w:trPr>
        <w:tc>
          <w:tcPr>
            <w:tcW w:type="dxa" w:w="10803"/>
            <w:gridSpan w:val="2"/>
            <w:noWrap/>
            <w:hideMark/>
          </w:tcPr>
          <w:p w:rsidP="00FC44FA" w:rsidR="00D71D4C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INGENIERÍA BIOMÉDICA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Recibe: </w:t>
            </w:r>
            <w:r>
              <w:t>ñlkj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</w:t>
            </w:r>
            <w:r w:rsidR="006E205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Asignado A: </w:t>
            </w:r>
            <w:r>
              <w:t>Ermenejildo</w:t>
            </w:r>
          </w:p>
          <w:p w:rsidP="00FC44FA" w:rsidR="004F6F3F" w:rsidRDefault="004F6F3F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FC44FA" w:rsidR="00451992" w:rsidRDefault="006E205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Trabajo Realizado: </w:t>
            </w:r>
            <w:r>
              <w:t>ñlkj</w:t>
            </w:r>
          </w:p>
          <w:p w:rsidP="00FC44FA" w:rsidR="00FC44FA" w:rsidRDefault="00FC44FA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6E2052" w:rsidR="006E2052" w:rsidRDefault="006E205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FALLA ENCONTRADA</w:t>
            </w:r>
          </w:p>
          <w:p w:rsidP="006E2052" w:rsidR="004F6F3F" w:rsidRDefault="004F6F3F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6E2052" w:rsidRDefault="006E205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1208C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Equipo Defectuoso</w:t>
            </w:r>
          </w:p>
          <w:p w:rsidP="006E2052" w:rsidR="00451992" w:rsidRDefault="00451992" w:rsidRPr="00171485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6E2052" w:rsidR="00451992" w:rsidRDefault="00451992" w:rsidRPr="0071208C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 w:val="restart"/>
            <w:noWrap/>
            <w:hideMark/>
          </w:tcPr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177119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PARTES NUEVAS</w:t>
            </w:r>
          </w:p>
          <w:p w:rsidP="0071208C" w:rsidR="0071208C" w:rsidRDefault="0071208C" w:rsidRPr="0017711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j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451992">
        <w:trPr>
          <w:trHeight w:val="307"/>
        </w:trPr>
        <w:tc>
          <w:tcPr>
            <w:tcW w:type="dxa" w:w="5431"/>
            <w:noWrap/>
            <w:hideMark/>
          </w:tcPr>
          <w:p w:rsidP="0071208C" w:rsidR="00D71D4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TRABAJO REALIZADO</w:t>
            </w:r>
          </w:p>
          <w:p w:rsidP="0071208C" w:rsidR="0071208C" w:rsidRDefault="0071208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A911D9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>
              <w:t>Trabajo Realizado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  <w:tc>
          <w:tcPr>
            <w:tcW w:type="dxa" w:w="5372"/>
            <w:vMerge/>
            <w:hideMark/>
          </w:tcPr>
          <w:p w:rsidP="00D71D4C" w:rsidR="00D71D4C" w:rsidRDefault="00D71D4C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71208C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OBSERVACIONES</w:t>
            </w: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>
            <w:r>
              <w:t>ñlkj</w:t>
            </w:r>
          </w:p>
          <w:p w:rsidP="0071208C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71208C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COSTOS ESTIMADOS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F6F3F" w:rsidR="004F6F3F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Horas Ingeniero:</w:t>
            </w:r>
            <w:r w:rsid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0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X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>
              <w:t>lñkj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</w:t>
            </w:r>
            <w:r w:rsidR="004F6F3F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Total: </w:t>
            </w:r>
            <w:r>
              <w:t>lñkjñl</w:t>
            </w:r>
          </w:p>
          <w:p w:rsidP="004F6F3F" w:rsidR="00451992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</w:t>
            </w:r>
            <w:r w:rsidR="00451992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Refacciones: </w:t>
            </w:r>
            <w:r>
              <w:t>lñk</w:t>
            </w:r>
          </w:p>
          <w:p w:rsidP="004F6F3F" w:rsidR="00451992" w:rsidRDefault="00451992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 w:val="en-US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Costo </w:t>
            </w:r>
            <w:r w:rsidR="007964E3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Servicio Externo</w:t>
            </w: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: </w:t>
            </w:r>
            <w:r>
              <w:t>j</w:t>
            </w:r>
          </w:p>
          <w:p w:rsidP="004F6F3F" w:rsidR="004F6F3F" w:rsidRDefault="004F6F3F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  <w:tr w:rsidR="00D71D4C" w:rsidRPr="00171485" w:rsidTr="006D0BF2">
        <w:trPr>
          <w:trHeight w:val="307"/>
        </w:trPr>
        <w:tc>
          <w:tcPr>
            <w:tcW w:type="dxa" w:w="10803"/>
            <w:gridSpan w:val="2"/>
            <w:noWrap/>
            <w:hideMark/>
          </w:tcPr>
          <w:p w:rsidP="00451992" w:rsidR="00D71D4C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>DEPARTAMENTO SOLICITANTE</w:t>
            </w:r>
          </w:p>
          <w:p w:rsidP="00451992" w:rsidR="00451992" w:rsidRDefault="00451992" w:rsidRPr="007964E3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451992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Recibido </w:t>
            </w:r>
            <w:r w:rsidR="006608F7" w:rsidRPr="007964E3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de Conformidad por: </w:t>
            </w:r>
            <w:r>
              <w:t>klj</w:t>
            </w:r>
            <w:r w:rsidR="004F6F3F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                                                </w:t>
            </w:r>
            <w:r w:rsidR="006608F7"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Fecha: </w:t>
            </w:r>
            <w:r>
              <w:t>14-Nov-2019</w:t>
            </w:r>
          </w:p>
          <w:p w:rsidP="00451992" w:rsidR="006608F7" w:rsidRDefault="006608F7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  <w:r w:rsidRPr="004D24DD"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  <w:t xml:space="preserve">Comentarios: </w:t>
            </w:r>
            <w:r>
              <w:t>lkj</w:t>
            </w:r>
          </w:p>
          <w:p w:rsidP="00451992" w:rsidR="004F6F3F" w:rsidRDefault="004F6F3F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  <w:p w:rsidP="00451992" w:rsidR="006608F7" w:rsidRDefault="006608F7" w:rsidRPr="004D24DD">
            <w:pPr>
              <w:rPr>
                <w:rFonts w:ascii="Bahnschrift" w:cs="Times New Roman" w:eastAsia="Times New Roman" w:hAnsi="Bahnschrift"/>
                <w:sz w:val="20"/>
                <w:szCs w:val="20"/>
                <w:lang w:eastAsia="es-MX"/>
              </w:rPr>
            </w:pPr>
          </w:p>
        </w:tc>
      </w:tr>
    </w:tbl>
    <w:p w:rsidP="001F6CEB" w:rsidR="00D71D4C" w:rsidRDefault="00D71D4C" w:rsidRPr="004D24DD">
      <w:pPr>
        <w:rPr>
          <w:rFonts w:ascii="Bahnschrift" w:hAnsi="Bahnschrift"/>
        </w:rPr>
      </w:pPr>
    </w:p>
    <w:sectPr>
      <w:titlePg w:val="0"/>
      <w:pgMar w:bottom="720" w:footer="708" w:gutter="0" w:header="708" w:left="720" w:right="720" w:top="720"/>
      <w:pgSz w:h="15840" w:w="12240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3F"/>
    <w:rsid w:val="00171485"/>
    <w:rsid w:val="00177119"/>
    <w:rsid w:val="001F6CEB"/>
    <w:rsid w:val="00304BEF"/>
    <w:rsid w:val="003355C7"/>
    <w:rsid w:val="00451992"/>
    <w:rsid w:val="004B57A2"/>
    <w:rsid w:val="004D24DD"/>
    <w:rsid w:val="004F6F3F"/>
    <w:rsid w:val="006608F7"/>
    <w:rsid w:val="006D0BF2"/>
    <w:rsid w:val="006E2052"/>
    <w:rsid w:val="0071208C"/>
    <w:rsid w:val="00760286"/>
    <w:rsid w:val="007964E3"/>
    <w:rsid w:val="00A207C9"/>
    <w:rsid w:val="00A911D9"/>
    <w:rsid w:val="00AC4B39"/>
    <w:rsid w:val="00AC726A"/>
    <w:rsid w:val="00D71D4C"/>
    <w:rsid w:val="00F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0697778F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MX"/>
      </w:rPr>
    </w:rPrDefault>
    <w:pPrDefault>
      <w:pPr>
        <w:spacing w:after="160" w:line="259" w:lineRule="auto"/>
      </w:pPr>
    </w:pPrDefault>
  </w:docDefaults>
  <w:latentStyles w:count="377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default="1" w:styleId="Normal" w:type="paragraph">
    <w:name w:val="Normal"/>
    <w:qFormat/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alloonText" w:type="paragraph">
    <w:name w:val="Balloon Text"/>
    <w:basedOn w:val="Normal"/>
    <w:link w:val="BalloonTextChar"/>
    <w:uiPriority w:val="99"/>
    <w:semiHidden/>
    <w:unhideWhenUsed/>
    <w:rsid w:val="001F6CEB"/>
    <w:pPr>
      <w:spacing w:after="0" w:line="240" w:lineRule="auto"/>
    </w:pPr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F6CEB"/>
    <w:rPr>
      <w:rFonts w:ascii="Segoe UI" w:cs="Segoe UI" w:hAnsi="Segoe UI"/>
      <w:sz w:val="18"/>
      <w:szCs w:val="18"/>
    </w:rPr>
  </w:style>
  <w:style w:styleId="TableGrid" w:type="table">
    <w:name w:val="Table Grid"/>
    <w:basedOn w:val="TableNormal"/>
    <w:uiPriority w:val="39"/>
    <w:rsid w:val="001F6CE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GridLight" w:type="table">
    <w:name w:val="Grid Table Light"/>
    <w:basedOn w:val="TableNormal"/>
    <w:uiPriority w:val="40"/>
    <w:rsid w:val="001F6CEB"/>
    <w:pPr>
      <w:spacing w:after="0" w:line="240" w:lineRule="auto"/>
    </w:p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styleId="PlaceholderText" w:type="character">
    <w:name w:val="Placeholder Text"/>
    <w:basedOn w:val="DefaultParagraphFont"/>
    <w:uiPriority w:val="99"/>
    <w:semiHidden/>
    <w:rsid w:val="00D71D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3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 ?><Relationships xmlns="http://schemas.openxmlformats.org/package/2006/relationships"><Relationship Id="numberingId1" Target="numbering.xml" Type="http://schemas.openxmlformats.org/officeDocument/2006/relationships/numbering"/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eg" Type="http://schemas.openxmlformats.org/officeDocument/2006/relationships/image"/><Relationship Id="rId5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ReporteServicio.dotx</Template>
  <TotalTime>12</TotalTime>
  <Pages>1</Pages>
  <Words>275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Lozano</dc:creator>
  <cp:keywords/>
  <dc:description/>
  <cp:lastModifiedBy>Daniel Lozano</cp:lastModifiedBy>
  <cp:revision>1</cp:revision>
  <dcterms:created xsi:type="dcterms:W3CDTF">2019-10-31T18:03:00Z</dcterms:created>
  <dcterms:modified xsi:type="dcterms:W3CDTF">2019-10-31T18:15:00Z</dcterms:modified>
</cp:coreProperties>
</file>